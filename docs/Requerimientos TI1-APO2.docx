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F460" w14:textId="77777777" w:rsidR="00543870" w:rsidRDefault="00C84E1F" w:rsidP="008878BD">
      <w:pPr>
        <w:pStyle w:val="Ttulo1"/>
        <w:spacing w:line="360" w:lineRule="auto"/>
      </w:pPr>
      <w:r>
        <w:t>Tarea - Identificación del problema y análisis de requerimientos</w:t>
      </w:r>
    </w:p>
    <w:p w14:paraId="0F57C9B7" w14:textId="77777777" w:rsidR="00543870" w:rsidRDefault="00C84E1F">
      <w:pPr>
        <w:pStyle w:val="Ttulo2"/>
        <w:spacing w:line="360" w:lineRule="auto"/>
      </w:pPr>
      <w:r>
        <w:t xml:space="preserve">Caso de </w:t>
      </w:r>
      <w:proofErr w:type="gramStart"/>
      <w:r>
        <w:t xml:space="preserve">Estudio </w:t>
      </w:r>
      <w:r w:rsidR="00023100">
        <w:t>:</w:t>
      </w:r>
      <w:proofErr w:type="gramEnd"/>
    </w:p>
    <w:p w14:paraId="35E225DB" w14:textId="77777777" w:rsidR="00EA1A0D" w:rsidRPr="00EA1A0D" w:rsidRDefault="00EA1A0D" w:rsidP="00EA1A0D"/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0E7448" w14:paraId="29FA1ED2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3FD31B20" w14:textId="77777777" w:rsidR="00543870" w:rsidRDefault="00C84E1F">
            <w:pPr>
              <w:jc w:val="center"/>
            </w:pPr>
            <w:r>
              <w:t>Cliente</w:t>
            </w:r>
          </w:p>
        </w:tc>
        <w:tc>
          <w:tcPr>
            <w:tcW w:w="7245" w:type="dxa"/>
            <w:vAlign w:val="center"/>
          </w:tcPr>
          <w:p w14:paraId="20C468ED" w14:textId="52A2083E" w:rsidR="00543870" w:rsidRPr="00293F8E" w:rsidRDefault="00293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3F8E">
              <w:rPr>
                <w:lang w:val="en-US"/>
              </w:rPr>
              <w:t>Compañía Snakes and Ladders I</w:t>
            </w:r>
            <w:r>
              <w:rPr>
                <w:lang w:val="en-US"/>
              </w:rPr>
              <w:t>nc.</w:t>
            </w:r>
          </w:p>
        </w:tc>
      </w:tr>
      <w:tr w:rsidR="00543870" w14:paraId="6131B62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B7D2624" w14:textId="77777777" w:rsidR="00543870" w:rsidRDefault="00C84E1F">
            <w:pPr>
              <w:jc w:val="center"/>
            </w:pPr>
            <w:r>
              <w:t>Usuario</w:t>
            </w:r>
          </w:p>
        </w:tc>
        <w:tc>
          <w:tcPr>
            <w:tcW w:w="7245" w:type="dxa"/>
            <w:vAlign w:val="center"/>
          </w:tcPr>
          <w:p w14:paraId="0B2D3AB4" w14:textId="28EB1D16" w:rsidR="00543870" w:rsidRDefault="00293F8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Jugadores del juego escaleras y serpientes</w:t>
            </w:r>
          </w:p>
        </w:tc>
      </w:tr>
      <w:tr w:rsidR="00543870" w14:paraId="53A90E6A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4B26AB52" w14:textId="77777777" w:rsidR="00543870" w:rsidRDefault="00C84E1F">
            <w:pPr>
              <w:jc w:val="center"/>
            </w:pPr>
            <w:r>
              <w:t>Requerimientos funcionales</w:t>
            </w:r>
          </w:p>
        </w:tc>
        <w:tc>
          <w:tcPr>
            <w:tcW w:w="7245" w:type="dxa"/>
            <w:vAlign w:val="center"/>
          </w:tcPr>
          <w:p w14:paraId="0FBC2B85" w14:textId="32EE0F5F" w:rsidR="00543870" w:rsidRDefault="00293F8E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F8E">
              <w:t>RF</w:t>
            </w:r>
            <w:r w:rsidR="000E7448">
              <w:t>1</w:t>
            </w:r>
            <w:r w:rsidRPr="00293F8E">
              <w:t>-Generar el tablero de juego según el numero de columnas y filas dado por el usuario.</w:t>
            </w:r>
          </w:p>
          <w:p w14:paraId="797E2A0E" w14:textId="17FF467D" w:rsidR="00293F8E" w:rsidRDefault="00293F8E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0E7448">
              <w:t>2</w:t>
            </w:r>
            <w:r>
              <w:t xml:space="preserve">-Generar el </w:t>
            </w:r>
            <w:r w:rsidR="000E7448">
              <w:t>número</w:t>
            </w:r>
            <w:r>
              <w:t xml:space="preserve"> de escaleras y de serpientes indicado por el usuario</w:t>
            </w:r>
            <w:r w:rsidR="000E7448">
              <w:t>.</w:t>
            </w:r>
          </w:p>
          <w:p w14:paraId="487BF41F" w14:textId="373FF04B" w:rsidR="00293F8E" w:rsidRDefault="00293F8E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0E7448">
              <w:t>3</w:t>
            </w:r>
            <w:r>
              <w:t>-Desplegar en pantalla el tablero de juego con la posición de los jugadores</w:t>
            </w:r>
            <w:r w:rsidR="000E7448">
              <w:t>.</w:t>
            </w:r>
          </w:p>
          <w:p w14:paraId="3E1EAB07" w14:textId="584C088D" w:rsidR="000E7448" w:rsidRDefault="000E7448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RF4-Desplegar en pantalla las escaleras y las serpientes generadas.</w:t>
            </w:r>
          </w:p>
          <w:p w14:paraId="6023054C" w14:textId="77F0DD97" w:rsidR="00293F8E" w:rsidRDefault="00293F8E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0E7448">
              <w:t>5</w:t>
            </w:r>
            <w:r>
              <w:t>-</w:t>
            </w:r>
            <w:r w:rsidR="000E7448">
              <w:t>Permitir a los jugadores lanzar el dado.</w:t>
            </w:r>
          </w:p>
          <w:p w14:paraId="58389B8A" w14:textId="54B62C0E" w:rsidR="000E7448" w:rsidRDefault="000E7448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RF6-Mover a los jugadores por el tablero.</w:t>
            </w:r>
          </w:p>
          <w:p w14:paraId="24A0085F" w14:textId="6BC4FE95" w:rsidR="000E7448" w:rsidRDefault="000E7448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RF7-Mover a los jugadores a través de una escalera o una serpiente.</w:t>
            </w:r>
          </w:p>
          <w:p w14:paraId="620CEE80" w14:textId="7F6790BD" w:rsidR="00293F8E" w:rsidRDefault="00293F8E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0E7448">
              <w:t>8</w:t>
            </w:r>
            <w:r>
              <w:t xml:space="preserve">-Calcular el puntaje </w:t>
            </w:r>
            <w:r w:rsidR="000E7448">
              <w:t>de los jugadores</w:t>
            </w:r>
          </w:p>
          <w:p w14:paraId="111E19B5" w14:textId="4328912E" w:rsidR="000E7448" w:rsidRPr="00293F8E" w:rsidRDefault="000E7448" w:rsidP="00293F8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RF9-Mostrar el puntaje de los jugadores de forma ordenada</w:t>
            </w:r>
          </w:p>
          <w:p w14:paraId="258753DD" w14:textId="372821D6" w:rsidR="00293F8E" w:rsidRDefault="00293F8E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870" w14:paraId="60B1FA02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79ADD24" w14:textId="77777777" w:rsidR="00543870" w:rsidRDefault="00C84E1F">
            <w:pPr>
              <w:jc w:val="center"/>
            </w:pPr>
            <w:r>
              <w:t>Contexto del problema</w:t>
            </w:r>
          </w:p>
        </w:tc>
        <w:tc>
          <w:tcPr>
            <w:tcW w:w="7245" w:type="dxa"/>
            <w:vAlign w:val="center"/>
          </w:tcPr>
          <w:p w14:paraId="2B225F62" w14:textId="77777777" w:rsidR="00543870" w:rsidRPr="0002310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870" w14:paraId="352DAFED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26D0FC8A" w14:textId="77777777" w:rsidR="00543870" w:rsidRDefault="00C84E1F">
            <w:pPr>
              <w:jc w:val="center"/>
            </w:pPr>
            <w:r>
              <w:t>Requerimientos no funcionales</w:t>
            </w:r>
          </w:p>
        </w:tc>
        <w:tc>
          <w:tcPr>
            <w:tcW w:w="7245" w:type="dxa"/>
            <w:vAlign w:val="center"/>
          </w:tcPr>
          <w:p w14:paraId="3A74FD7E" w14:textId="77777777" w:rsidR="00543870" w:rsidRDefault="00543870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2F92E" w14:textId="77777777" w:rsidR="00543870" w:rsidRDefault="00543870" w:rsidP="00FA547C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14:paraId="6AD1E697" w14:textId="77777777" w:rsidTr="006D5068">
        <w:tc>
          <w:tcPr>
            <w:tcW w:w="2865" w:type="dxa"/>
            <w:vAlign w:val="center"/>
          </w:tcPr>
          <w:p w14:paraId="36DE2AA2" w14:textId="77777777" w:rsidR="00FA547C" w:rsidRDefault="00FA547C" w:rsidP="006D5068">
            <w:pPr>
              <w:jc w:val="center"/>
            </w:pPr>
            <w: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0416694A" w14:textId="77777777" w:rsidR="00FA547C" w:rsidRDefault="00FA547C" w:rsidP="006D5068">
            <w:pPr>
              <w:jc w:val="center"/>
            </w:pPr>
          </w:p>
        </w:tc>
      </w:tr>
      <w:tr w:rsidR="00FA547C" w14:paraId="063D008C" w14:textId="77777777" w:rsidTr="006D5068">
        <w:tc>
          <w:tcPr>
            <w:tcW w:w="2865" w:type="dxa"/>
            <w:vAlign w:val="center"/>
          </w:tcPr>
          <w:p w14:paraId="11881D3A" w14:textId="77777777" w:rsidR="00FA547C" w:rsidRDefault="00FA547C" w:rsidP="006D5068">
            <w:pPr>
              <w:jc w:val="center"/>
            </w:pPr>
            <w: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2DD602FA" w14:textId="77777777" w:rsidR="00FA547C" w:rsidRDefault="00FA547C" w:rsidP="006D5068">
            <w:pPr>
              <w:jc w:val="center"/>
            </w:pPr>
          </w:p>
        </w:tc>
      </w:tr>
      <w:tr w:rsidR="00FA547C" w14:paraId="4E307ADF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D4AB886" w14:textId="77777777" w:rsidR="00FA547C" w:rsidRDefault="00FA547C" w:rsidP="006D5068">
            <w:pPr>
              <w:jc w:val="center"/>
            </w:pPr>
            <w:r>
              <w:t>Entradas</w:t>
            </w:r>
          </w:p>
        </w:tc>
        <w:tc>
          <w:tcPr>
            <w:tcW w:w="1860" w:type="dxa"/>
            <w:vAlign w:val="center"/>
          </w:tcPr>
          <w:p w14:paraId="6695D953" w14:textId="77777777" w:rsidR="00FA547C" w:rsidRDefault="00FA547C" w:rsidP="006D506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1DBF2DAE" w14:textId="77777777" w:rsidR="00FA547C" w:rsidRDefault="00FA547C" w:rsidP="006D506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A482E99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6A2E7F2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E6AE4E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0B9B264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EFD67D1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A848D54" w14:textId="77777777" w:rsidR="00FA547C" w:rsidRDefault="00FA547C" w:rsidP="006D5068">
            <w:pPr>
              <w:jc w:val="center"/>
            </w:pPr>
          </w:p>
        </w:tc>
      </w:tr>
      <w:tr w:rsidR="00FA547C" w14:paraId="76924038" w14:textId="77777777" w:rsidTr="006D5068">
        <w:tc>
          <w:tcPr>
            <w:tcW w:w="2865" w:type="dxa"/>
            <w:vAlign w:val="center"/>
          </w:tcPr>
          <w:p w14:paraId="14D1828B" w14:textId="77777777" w:rsidR="00FA547C" w:rsidRDefault="00FA547C" w:rsidP="006D5068">
            <w:pPr>
              <w:jc w:val="center"/>
            </w:pPr>
            <w: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489D3E1" w14:textId="77777777" w:rsidR="00FA547C" w:rsidRDefault="00FA547C" w:rsidP="006D5068">
            <w:pPr>
              <w:ind w:left="720"/>
            </w:pPr>
          </w:p>
        </w:tc>
      </w:tr>
      <w:tr w:rsidR="00FA547C" w14:paraId="459FEB2C" w14:textId="77777777" w:rsidTr="006D5068">
        <w:tc>
          <w:tcPr>
            <w:tcW w:w="2865" w:type="dxa"/>
            <w:vAlign w:val="center"/>
          </w:tcPr>
          <w:p w14:paraId="63B68A3F" w14:textId="77777777" w:rsidR="00FA547C" w:rsidRDefault="00FA547C" w:rsidP="006D5068">
            <w:pPr>
              <w:jc w:val="center"/>
            </w:pPr>
            <w: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6CE26DEC" w14:textId="77777777" w:rsidR="00FA547C" w:rsidRDefault="00FA547C" w:rsidP="006D5068">
            <w:pPr>
              <w:jc w:val="center"/>
            </w:pPr>
          </w:p>
        </w:tc>
      </w:tr>
      <w:tr w:rsidR="00FA547C" w14:paraId="3976779F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230DDB51" w14:textId="77777777" w:rsidR="00FA547C" w:rsidRDefault="00FA547C" w:rsidP="006D5068">
            <w:pPr>
              <w:jc w:val="center"/>
            </w:pPr>
            <w:r>
              <w:lastRenderedPageBreak/>
              <w:t>Salidas</w:t>
            </w:r>
          </w:p>
        </w:tc>
        <w:tc>
          <w:tcPr>
            <w:tcW w:w="1860" w:type="dxa"/>
            <w:vAlign w:val="center"/>
          </w:tcPr>
          <w:p w14:paraId="65A36E37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9C8323C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03C041C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2E5F6643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0D7D340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2CFF27A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E95FCF3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 w:val="restart"/>
            <w:vAlign w:val="center"/>
          </w:tcPr>
          <w:p w14:paraId="1B15CCD2" w14:textId="77777777" w:rsidR="00FA547C" w:rsidRDefault="00FA547C" w:rsidP="006D5068">
            <w:pPr>
              <w:jc w:val="center"/>
            </w:pPr>
          </w:p>
        </w:tc>
      </w:tr>
      <w:tr w:rsidR="00FA547C" w14:paraId="6A11B460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CE2E73E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7CDF344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42FA44F4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163428E6" w14:textId="77777777" w:rsidR="00FA547C" w:rsidRDefault="00FA547C" w:rsidP="006D5068">
            <w:pPr>
              <w:jc w:val="center"/>
            </w:pPr>
          </w:p>
        </w:tc>
      </w:tr>
      <w:tr w:rsidR="00FA547C" w14:paraId="5DD947BA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441C940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2AD27830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67599E67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741ED4DE" w14:textId="77777777" w:rsidR="00FA547C" w:rsidRDefault="00FA547C" w:rsidP="006D5068">
            <w:pPr>
              <w:jc w:val="center"/>
            </w:pPr>
          </w:p>
        </w:tc>
      </w:tr>
      <w:tr w:rsidR="00FA547C" w14:paraId="4DBF6729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73A186CE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6BD7DAE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7E8B44F6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3FE19FE2" w14:textId="77777777" w:rsidR="00FA547C" w:rsidRDefault="00FA547C" w:rsidP="006D5068">
            <w:pPr>
              <w:jc w:val="center"/>
            </w:pPr>
          </w:p>
        </w:tc>
      </w:tr>
      <w:tr w:rsidR="00FA547C" w14:paraId="0D42C2D2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2E5635D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521CDF5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2CE734C7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3CE08B0A" w14:textId="77777777" w:rsidR="00FA547C" w:rsidRDefault="00FA547C" w:rsidP="006D5068">
            <w:pPr>
              <w:jc w:val="center"/>
            </w:pPr>
          </w:p>
        </w:tc>
      </w:tr>
      <w:tr w:rsidR="00FA547C" w14:paraId="5B0690EF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5538B101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7AEB4E79" w14:textId="77777777" w:rsidR="00FA547C" w:rsidRDefault="00FA547C" w:rsidP="006D5068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02E735D" w14:textId="77777777" w:rsidR="00FA547C" w:rsidRDefault="00FA547C" w:rsidP="006D5068">
            <w:pPr>
              <w:jc w:val="center"/>
            </w:pPr>
          </w:p>
        </w:tc>
        <w:tc>
          <w:tcPr>
            <w:tcW w:w="3240" w:type="dxa"/>
            <w:vMerge/>
            <w:vAlign w:val="center"/>
          </w:tcPr>
          <w:p w14:paraId="010C96EC" w14:textId="77777777" w:rsidR="00FA547C" w:rsidRDefault="00FA547C" w:rsidP="006D5068">
            <w:pPr>
              <w:jc w:val="center"/>
            </w:pPr>
          </w:p>
        </w:tc>
      </w:tr>
    </w:tbl>
    <w:p w14:paraId="25F2F951" w14:textId="77777777" w:rsidR="00FA547C" w:rsidRDefault="00FA547C" w:rsidP="00FA547C"/>
    <w:sectPr w:rsidR="00FA547C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EAB6" w14:textId="77777777" w:rsidR="00C33F55" w:rsidRDefault="00C33F55">
      <w:pPr>
        <w:spacing w:after="0" w:line="240" w:lineRule="auto"/>
      </w:pPr>
      <w:r>
        <w:separator/>
      </w:r>
    </w:p>
  </w:endnote>
  <w:endnote w:type="continuationSeparator" w:id="0">
    <w:p w14:paraId="58818CEB" w14:textId="77777777" w:rsidR="00C33F55" w:rsidRDefault="00C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F066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2587" w14:textId="77777777" w:rsidR="00C33F55" w:rsidRDefault="00C33F55">
      <w:pPr>
        <w:spacing w:after="0" w:line="240" w:lineRule="auto"/>
      </w:pPr>
      <w:r>
        <w:separator/>
      </w:r>
    </w:p>
  </w:footnote>
  <w:footnote w:type="continuationSeparator" w:id="0">
    <w:p w14:paraId="45DF56DF" w14:textId="77777777" w:rsidR="00C33F55" w:rsidRDefault="00C3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43BEB"/>
    <w:multiLevelType w:val="hybridMultilevel"/>
    <w:tmpl w:val="B47C8D0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868246">
    <w:abstractNumId w:val="1"/>
  </w:num>
  <w:num w:numId="2" w16cid:durableId="512568569">
    <w:abstractNumId w:val="16"/>
  </w:num>
  <w:num w:numId="3" w16cid:durableId="1852332590">
    <w:abstractNumId w:val="13"/>
  </w:num>
  <w:num w:numId="4" w16cid:durableId="1116173672">
    <w:abstractNumId w:val="3"/>
  </w:num>
  <w:num w:numId="5" w16cid:durableId="974606982">
    <w:abstractNumId w:val="17"/>
  </w:num>
  <w:num w:numId="6" w16cid:durableId="1806041152">
    <w:abstractNumId w:val="7"/>
  </w:num>
  <w:num w:numId="7" w16cid:durableId="401175343">
    <w:abstractNumId w:val="2"/>
  </w:num>
  <w:num w:numId="8" w16cid:durableId="1704669240">
    <w:abstractNumId w:val="8"/>
  </w:num>
  <w:num w:numId="9" w16cid:durableId="26224077">
    <w:abstractNumId w:val="0"/>
  </w:num>
  <w:num w:numId="10" w16cid:durableId="675838573">
    <w:abstractNumId w:val="10"/>
  </w:num>
  <w:num w:numId="11" w16cid:durableId="3635798">
    <w:abstractNumId w:val="12"/>
  </w:num>
  <w:num w:numId="12" w16cid:durableId="534544011">
    <w:abstractNumId w:val="5"/>
  </w:num>
  <w:num w:numId="13" w16cid:durableId="1376082823">
    <w:abstractNumId w:val="6"/>
  </w:num>
  <w:num w:numId="14" w16cid:durableId="481119075">
    <w:abstractNumId w:val="20"/>
  </w:num>
  <w:num w:numId="15" w16cid:durableId="2025860283">
    <w:abstractNumId w:val="11"/>
  </w:num>
  <w:num w:numId="16" w16cid:durableId="1954744374">
    <w:abstractNumId w:val="9"/>
  </w:num>
  <w:num w:numId="17" w16cid:durableId="1545798707">
    <w:abstractNumId w:val="4"/>
  </w:num>
  <w:num w:numId="18" w16cid:durableId="653218611">
    <w:abstractNumId w:val="15"/>
  </w:num>
  <w:num w:numId="19" w16cid:durableId="632562436">
    <w:abstractNumId w:val="18"/>
  </w:num>
  <w:num w:numId="20" w16cid:durableId="1564369934">
    <w:abstractNumId w:val="14"/>
  </w:num>
  <w:num w:numId="21" w16cid:durableId="19039763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8E"/>
    <w:rsid w:val="00023100"/>
    <w:rsid w:val="000E7448"/>
    <w:rsid w:val="00203F7D"/>
    <w:rsid w:val="00293F8E"/>
    <w:rsid w:val="003A55C4"/>
    <w:rsid w:val="003E3337"/>
    <w:rsid w:val="004140A9"/>
    <w:rsid w:val="00457D5B"/>
    <w:rsid w:val="004E0F79"/>
    <w:rsid w:val="00543870"/>
    <w:rsid w:val="00563D91"/>
    <w:rsid w:val="005E4B6E"/>
    <w:rsid w:val="0065781D"/>
    <w:rsid w:val="00741D19"/>
    <w:rsid w:val="007C2CA3"/>
    <w:rsid w:val="007D4003"/>
    <w:rsid w:val="008769B8"/>
    <w:rsid w:val="008878BD"/>
    <w:rsid w:val="00935176"/>
    <w:rsid w:val="00AF1E3C"/>
    <w:rsid w:val="00B02513"/>
    <w:rsid w:val="00BA5B77"/>
    <w:rsid w:val="00C21362"/>
    <w:rsid w:val="00C33F55"/>
    <w:rsid w:val="00C41C39"/>
    <w:rsid w:val="00C84E1F"/>
    <w:rsid w:val="00D554CD"/>
    <w:rsid w:val="00EA1A0D"/>
    <w:rsid w:val="00F0446A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75DF"/>
  <w15:docId w15:val="{854D5F08-3FE4-453E-91D8-030CFF9C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ison%20rodriguez\Documents\Plantillas%20personalizadas%20de%20Office\Plantilla-ParaEjercic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Plantilla-ParaEjercicio</Template>
  <TotalTime>15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rodriguez</dc:creator>
  <cp:lastModifiedBy>Yeison Antonio Rodriguez Zuluaga</cp:lastModifiedBy>
  <cp:revision>3</cp:revision>
  <dcterms:created xsi:type="dcterms:W3CDTF">2023-02-13T00:05:00Z</dcterms:created>
  <dcterms:modified xsi:type="dcterms:W3CDTF">2023-02-15T13:38:00Z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